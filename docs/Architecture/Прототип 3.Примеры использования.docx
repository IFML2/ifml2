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25" w:rsidRDefault="004A7925" w:rsidP="004F1161">
      <w:pPr>
        <w:pStyle w:val="Title"/>
        <w:rPr>
          <w:lang w:val="en-US"/>
        </w:rPr>
      </w:pPr>
      <w:r>
        <w:t xml:space="preserve">ЯРИЛ 2.0. Прототип </w:t>
      </w:r>
      <w:r w:rsidRPr="00042B19">
        <w:t>2</w:t>
      </w:r>
      <w:r>
        <w:t>. Примеры использования (</w:t>
      </w:r>
      <w:r>
        <w:rPr>
          <w:lang w:val="en-US"/>
        </w:rPr>
        <w:t>use</w:t>
      </w:r>
      <w:r w:rsidRPr="004F1161">
        <w:t xml:space="preserve"> </w:t>
      </w:r>
      <w:r>
        <w:rPr>
          <w:lang w:val="en-US"/>
        </w:rPr>
        <w:t>cases</w:t>
      </w:r>
      <w:r>
        <w:t>)</w:t>
      </w:r>
    </w:p>
    <w:p w:rsidR="004A7925" w:rsidRDefault="004A792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"1-1" \h \z \u </w:instrText>
      </w:r>
      <w:r>
        <w:rPr>
          <w:b/>
          <w:bCs/>
          <w:lang w:val="en-US"/>
        </w:rPr>
        <w:fldChar w:fldCharType="separate"/>
      </w:r>
      <w:hyperlink w:anchor="_Toc250573101" w:history="1">
        <w:r w:rsidRPr="00783505">
          <w:rPr>
            <w:rStyle w:val="Hyperlink"/>
            <w:noProof/>
          </w:rPr>
          <w:t xml:space="preserve">Пример </w:t>
        </w:r>
        <w:r w:rsidRPr="00783505">
          <w:rPr>
            <w:rStyle w:val="Hyperlink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_Toc250573101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7925" w:rsidRDefault="004A792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250573102" w:history="1">
        <w:r w:rsidRPr="00783505">
          <w:rPr>
            <w:rStyle w:val="Hyperlink"/>
            <w:noProof/>
          </w:rPr>
          <w:t xml:space="preserve">Пример </w:t>
        </w:r>
        <w:r w:rsidRPr="00783505">
          <w:rPr>
            <w:rStyle w:val="Hyperlink"/>
            <w:noProof/>
            <w:lang w:val="en-US"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_Toc250573102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7925" w:rsidRDefault="004A792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250573103" w:history="1">
        <w:r w:rsidRPr="00783505">
          <w:rPr>
            <w:rStyle w:val="Hyperlink"/>
            <w:noProof/>
          </w:rPr>
          <w:t xml:space="preserve">Пример </w:t>
        </w:r>
        <w:r w:rsidRPr="00783505">
          <w:rPr>
            <w:rStyle w:val="Hyperlink"/>
            <w:noProof/>
            <w:lang w:val="en-US"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_Toc250573103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925" w:rsidRPr="00F324EF" w:rsidRDefault="004A7925" w:rsidP="006D3C27">
      <w:pPr>
        <w:pStyle w:val="Heading1"/>
      </w:pPr>
      <w:r>
        <w:rPr>
          <w:b w:val="0"/>
          <w:bCs w:val="0"/>
          <w:lang w:val="en-US"/>
        </w:rPr>
        <w:fldChar w:fldCharType="end"/>
      </w:r>
      <w:bookmarkStart w:id="0" w:name="_Toc250573101"/>
      <w:r>
        <w:t xml:space="preserve">Пример </w:t>
      </w:r>
      <w:r>
        <w:rPr>
          <w:lang w:val="en-US"/>
        </w:rPr>
        <w:t>A</w:t>
      </w:r>
      <w:bookmarkEnd w:id="0"/>
    </w:p>
    <w:p w:rsidR="004A7925" w:rsidRDefault="004A7925" w:rsidP="0083001E">
      <w:pPr>
        <w:pStyle w:val="Heading2"/>
      </w:pPr>
      <w:r>
        <w:t>Общее описание</w:t>
      </w:r>
    </w:p>
    <w:p w:rsidR="004A7925" w:rsidRPr="00042B19" w:rsidRDefault="004A7925" w:rsidP="0083001E">
      <w:r>
        <w:t>Игрок может походить между комнатами, осматриваясь.</w:t>
      </w:r>
    </w:p>
    <w:p w:rsidR="004A7925" w:rsidRDefault="004A7925" w:rsidP="00E819A8">
      <w:pPr>
        <w:pStyle w:val="Heading2"/>
      </w:pPr>
      <w:r>
        <w:t>Реализация</w:t>
      </w:r>
    </w:p>
    <w:p w:rsidR="004A7925" w:rsidRDefault="004A7925" w:rsidP="00D01A78">
      <w:pPr>
        <w:pStyle w:val="Heading3"/>
      </w:pPr>
      <w:r>
        <w:t>ОМ</w:t>
      </w:r>
    </w:p>
    <w:p w:rsidR="004A7925" w:rsidRDefault="004A7925" w:rsidP="00E42A0B">
      <w:pPr>
        <w:pStyle w:val="Heading4"/>
      </w:pPr>
      <w:r>
        <w:t>Локации</w:t>
      </w:r>
    </w:p>
    <w:p w:rsidR="004A7925" w:rsidRDefault="004A7925" w:rsidP="00E42A0B">
      <w:r>
        <w:t>Несколько комнат с именами и описаниями</w:t>
      </w:r>
      <w:r w:rsidRPr="00E819A8">
        <w:t xml:space="preserve">, соединённых </w:t>
      </w:r>
      <w:r>
        <w:t>по сторонам</w:t>
      </w:r>
      <w:r w:rsidRPr="00E819A8">
        <w:t xml:space="preserve"> света</w:t>
      </w:r>
    </w:p>
    <w:p w:rsidR="004A7925" w:rsidRDefault="004A7925" w:rsidP="00A57DB2">
      <w:pPr>
        <w:pStyle w:val="Heading4"/>
      </w:pPr>
      <w:r>
        <w:t>Действия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1443"/>
        <w:gridCol w:w="1612"/>
        <w:gridCol w:w="2812"/>
      </w:tblGrid>
      <w:tr w:rsidR="004A7925" w:rsidRPr="00957E59" w:rsidTr="00957E59"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Шаблон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Процедура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Осмотреться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«осмотреться»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ОписатьТекущуюЛокацию()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Север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«север»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ПерейтиНаСевер()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Восток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«восток»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ПерейтиНаВосток()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Юг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«юг»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ПерейтиНаЮг()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Запад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«запад»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ПерейтиНаЗапад()</w:t>
            </w:r>
          </w:p>
        </w:tc>
      </w:tr>
    </w:tbl>
    <w:p w:rsidR="004A7925" w:rsidRDefault="004A7925" w:rsidP="00D01A78">
      <w:pPr>
        <w:pStyle w:val="Heading3"/>
      </w:pPr>
      <w:r>
        <w:t>Процедуры реакции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899"/>
        <w:gridCol w:w="5230"/>
      </w:tblGrid>
      <w:tr w:rsidR="004A7925" w:rsidRPr="00957E59" w:rsidTr="00957E59"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Процедура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Инструкции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ОписатьТекущуюЛокацию()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ВыдатьОписаниеЛокации(ТекущаяЛокация)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ПерейтиНаСевер()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ПерейтиНаЛокацию(ТекущаяЛокация.Север)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ПерейтиНаВосток()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ПерейтиНаЛокацию(ТекущаяЛокация.Восток)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ПерейтиНаЮг()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ПерейтиНаЛокацию(ТекущаяЛокация.Юг)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ПерейтиНаЗапад()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ПерейтиНаЛокацию(ТекущаяЛокация.Запад)</w:t>
            </w:r>
          </w:p>
        </w:tc>
      </w:tr>
    </w:tbl>
    <w:p w:rsidR="004A7925" w:rsidRDefault="004A7925" w:rsidP="0083001E">
      <w:pPr>
        <w:pStyle w:val="Heading2"/>
      </w:pPr>
      <w:r>
        <w:t>Требования</w:t>
      </w:r>
    </w:p>
    <w:p w:rsidR="004A7925" w:rsidRDefault="004A7925" w:rsidP="00000A46">
      <w:pPr>
        <w:pStyle w:val="ListParagraph"/>
        <w:numPr>
          <w:ilvl w:val="0"/>
          <w:numId w:val="1"/>
        </w:numPr>
      </w:pPr>
      <w:r>
        <w:t>ОМ:</w:t>
      </w:r>
    </w:p>
    <w:p w:rsidR="004A7925" w:rsidRDefault="004A7925" w:rsidP="00000A46">
      <w:pPr>
        <w:pStyle w:val="ListParagraph"/>
        <w:numPr>
          <w:ilvl w:val="1"/>
          <w:numId w:val="1"/>
        </w:numPr>
      </w:pPr>
      <w:r>
        <w:t>Локации с именами, описанием и ссылками друг на друга по сторонам света</w:t>
      </w:r>
    </w:p>
    <w:p w:rsidR="004A7925" w:rsidRDefault="004A7925" w:rsidP="00000A46">
      <w:pPr>
        <w:pStyle w:val="ListParagraph"/>
        <w:numPr>
          <w:ilvl w:val="1"/>
          <w:numId w:val="1"/>
        </w:numPr>
      </w:pPr>
      <w:r>
        <w:t>Действия с шаблоном и именами функций реакции</w:t>
      </w:r>
    </w:p>
    <w:p w:rsidR="004A7925" w:rsidRDefault="004A7925" w:rsidP="00F11CE0">
      <w:pPr>
        <w:pStyle w:val="ListParagraph"/>
        <w:numPr>
          <w:ilvl w:val="0"/>
          <w:numId w:val="1"/>
        </w:numPr>
      </w:pPr>
      <w:r>
        <w:t>ВМ:</w:t>
      </w:r>
    </w:p>
    <w:p w:rsidR="004A7925" w:rsidRDefault="004A7925" w:rsidP="000910F1">
      <w:pPr>
        <w:pStyle w:val="ListParagraph"/>
        <w:numPr>
          <w:ilvl w:val="1"/>
          <w:numId w:val="1"/>
        </w:numPr>
      </w:pPr>
      <w:r>
        <w:t>Инструкции:</w:t>
      </w:r>
    </w:p>
    <w:p w:rsidR="004A7925" w:rsidRDefault="004A7925" w:rsidP="00DC00BA">
      <w:pPr>
        <w:pStyle w:val="ListParagraph"/>
        <w:numPr>
          <w:ilvl w:val="2"/>
          <w:numId w:val="1"/>
        </w:numPr>
      </w:pPr>
      <w:r>
        <w:t>ВыдатьОписаниеЛокации – выдаёт имя и описание локации</w:t>
      </w:r>
    </w:p>
    <w:p w:rsidR="004A7925" w:rsidRDefault="004A7925" w:rsidP="003E4FC0">
      <w:pPr>
        <w:pStyle w:val="ListParagraph"/>
        <w:numPr>
          <w:ilvl w:val="3"/>
          <w:numId w:val="1"/>
        </w:numPr>
      </w:pPr>
      <w:r>
        <w:t>Входящие параметры:</w:t>
      </w:r>
    </w:p>
    <w:p w:rsidR="004A7925" w:rsidRDefault="004A7925" w:rsidP="00FE6C4B">
      <w:pPr>
        <w:pStyle w:val="ListParagraph"/>
        <w:numPr>
          <w:ilvl w:val="4"/>
          <w:numId w:val="1"/>
        </w:numPr>
      </w:pPr>
      <w:r>
        <w:t>Локация выражение</w:t>
      </w:r>
    </w:p>
    <w:p w:rsidR="004A7925" w:rsidRDefault="004A7925" w:rsidP="003E4FC0">
      <w:pPr>
        <w:pStyle w:val="ListParagraph"/>
        <w:numPr>
          <w:ilvl w:val="3"/>
          <w:numId w:val="1"/>
        </w:numPr>
      </w:pPr>
      <w:r>
        <w:t>Исключения:</w:t>
      </w:r>
    </w:p>
    <w:p w:rsidR="004A7925" w:rsidRDefault="004A7925" w:rsidP="006712EF">
      <w:pPr>
        <w:pStyle w:val="ListParagraph"/>
        <w:numPr>
          <w:ilvl w:val="4"/>
          <w:numId w:val="1"/>
        </w:numPr>
      </w:pPr>
      <w:r>
        <w:t>Локация не задана</w:t>
      </w:r>
    </w:p>
    <w:p w:rsidR="004A7925" w:rsidRDefault="004A7925" w:rsidP="00DC00BA">
      <w:pPr>
        <w:pStyle w:val="ListParagraph"/>
        <w:numPr>
          <w:ilvl w:val="2"/>
          <w:numId w:val="1"/>
        </w:numPr>
      </w:pPr>
      <w:r>
        <w:t>ПерейтиНаЛокацию – меняет текущую локацию, выдаёт описание новой (вызывает ВыдатьОписаниеЛокации)</w:t>
      </w:r>
    </w:p>
    <w:p w:rsidR="004A7925" w:rsidRDefault="004A7925" w:rsidP="00F10205">
      <w:pPr>
        <w:pStyle w:val="ListParagraph"/>
        <w:numPr>
          <w:ilvl w:val="3"/>
          <w:numId w:val="1"/>
        </w:numPr>
      </w:pPr>
      <w:r>
        <w:t>Входящие параметры:</w:t>
      </w:r>
    </w:p>
    <w:p w:rsidR="004A7925" w:rsidRDefault="004A7925" w:rsidP="00F10205">
      <w:pPr>
        <w:pStyle w:val="ListParagraph"/>
        <w:numPr>
          <w:ilvl w:val="4"/>
          <w:numId w:val="1"/>
        </w:numPr>
      </w:pPr>
      <w:r>
        <w:t>Локация выражение</w:t>
      </w:r>
    </w:p>
    <w:p w:rsidR="004A7925" w:rsidRDefault="004A7925" w:rsidP="00F10205">
      <w:pPr>
        <w:pStyle w:val="ListParagraph"/>
        <w:numPr>
          <w:ilvl w:val="3"/>
          <w:numId w:val="1"/>
        </w:numPr>
      </w:pPr>
      <w:r>
        <w:t>Исключения:</w:t>
      </w:r>
    </w:p>
    <w:p w:rsidR="004A7925" w:rsidRDefault="004A7925" w:rsidP="00F10205">
      <w:pPr>
        <w:pStyle w:val="ListParagraph"/>
        <w:numPr>
          <w:ilvl w:val="4"/>
          <w:numId w:val="1"/>
        </w:numPr>
      </w:pPr>
      <w:r>
        <w:t>Локация не задана</w:t>
      </w:r>
    </w:p>
    <w:p w:rsidR="004A7925" w:rsidRDefault="004A7925" w:rsidP="00DC00BA">
      <w:pPr>
        <w:pStyle w:val="ListParagraph"/>
        <w:numPr>
          <w:ilvl w:val="1"/>
          <w:numId w:val="1"/>
        </w:numPr>
      </w:pPr>
      <w:r>
        <w:t>Выражения:</w:t>
      </w:r>
    </w:p>
    <w:p w:rsidR="004A7925" w:rsidRDefault="004A7925" w:rsidP="00DC00BA">
      <w:pPr>
        <w:pStyle w:val="ListParagraph"/>
        <w:numPr>
          <w:ilvl w:val="2"/>
          <w:numId w:val="1"/>
        </w:numPr>
      </w:pPr>
      <w:r>
        <w:t>Встроенная переменная</w:t>
      </w:r>
    </w:p>
    <w:p w:rsidR="004A7925" w:rsidRDefault="004A7925" w:rsidP="00DC00BA">
      <w:pPr>
        <w:pStyle w:val="ListParagraph"/>
        <w:numPr>
          <w:ilvl w:val="2"/>
          <w:numId w:val="1"/>
        </w:numPr>
      </w:pPr>
      <w:r>
        <w:t xml:space="preserve">Свойство объекта </w:t>
      </w:r>
      <w:r>
        <w:rPr>
          <w:lang w:val="en-US"/>
        </w:rPr>
        <w:t>aka</w:t>
      </w:r>
      <w:r w:rsidRPr="00D90B81">
        <w:t xml:space="preserve"> </w:t>
      </w:r>
      <w:r>
        <w:t>операция «точка» (</w:t>
      </w:r>
      <w:r w:rsidRPr="00483BCF">
        <w:t>&lt;</w:t>
      </w:r>
      <w:r>
        <w:t>выражение-объект</w:t>
      </w:r>
      <w:r w:rsidRPr="00483BCF">
        <w:t>&gt;</w:t>
      </w:r>
      <w:r>
        <w:t>.</w:t>
      </w:r>
      <w:r w:rsidRPr="00483BCF">
        <w:t>&lt;</w:t>
      </w:r>
      <w:r>
        <w:t>имя свойства</w:t>
      </w:r>
      <w:r w:rsidRPr="00D4461A">
        <w:t>&gt;</w:t>
      </w:r>
      <w:r>
        <w:t>)</w:t>
      </w:r>
    </w:p>
    <w:p w:rsidR="004A7925" w:rsidRDefault="004A7925" w:rsidP="00E439D5">
      <w:pPr>
        <w:pStyle w:val="ListParagraph"/>
        <w:numPr>
          <w:ilvl w:val="3"/>
          <w:numId w:val="1"/>
        </w:numPr>
      </w:pPr>
      <w:r>
        <w:t>Исключения:</w:t>
      </w:r>
    </w:p>
    <w:p w:rsidR="004A7925" w:rsidRDefault="004A7925" w:rsidP="00E439D5">
      <w:pPr>
        <w:pStyle w:val="ListParagraph"/>
        <w:numPr>
          <w:ilvl w:val="4"/>
          <w:numId w:val="1"/>
        </w:numPr>
      </w:pPr>
      <w:r>
        <w:t>Выражение не является объектом</w:t>
      </w:r>
    </w:p>
    <w:p w:rsidR="004A7925" w:rsidRDefault="004A7925" w:rsidP="005A1F5C">
      <w:pPr>
        <w:pStyle w:val="ListParagraph"/>
        <w:numPr>
          <w:ilvl w:val="4"/>
          <w:numId w:val="1"/>
        </w:numPr>
      </w:pPr>
      <w:r>
        <w:t xml:space="preserve">У объекта </w:t>
      </w:r>
      <w:r w:rsidRPr="00D90B81">
        <w:t>&lt;</w:t>
      </w:r>
      <w:r>
        <w:t>имя объекта</w:t>
      </w:r>
      <w:r w:rsidRPr="00D90B81">
        <w:t>&gt;</w:t>
      </w:r>
      <w:r>
        <w:t xml:space="preserve"> нет свойства </w:t>
      </w:r>
      <w:r w:rsidRPr="00D90B81">
        <w:t>&lt;</w:t>
      </w:r>
      <w:r>
        <w:t>имя свойства</w:t>
      </w:r>
      <w:r w:rsidRPr="00D90B81">
        <w:t>&gt;</w:t>
      </w:r>
    </w:p>
    <w:p w:rsidR="004A7925" w:rsidRDefault="004A7925" w:rsidP="00DC00BA">
      <w:pPr>
        <w:pStyle w:val="ListParagraph"/>
        <w:numPr>
          <w:ilvl w:val="1"/>
          <w:numId w:val="1"/>
        </w:numPr>
      </w:pPr>
      <w:r>
        <w:t>Встроенные переменные:</w:t>
      </w:r>
    </w:p>
    <w:p w:rsidR="004A7925" w:rsidRDefault="004A7925" w:rsidP="00A35B1A">
      <w:pPr>
        <w:pStyle w:val="ListParagraph"/>
        <w:numPr>
          <w:ilvl w:val="2"/>
          <w:numId w:val="1"/>
        </w:numPr>
      </w:pPr>
      <w:r>
        <w:t>Локация ТекущаяЛокация</w:t>
      </w:r>
    </w:p>
    <w:p w:rsidR="004A7925" w:rsidRDefault="004A7925" w:rsidP="00094E0E">
      <w:pPr>
        <w:pStyle w:val="ListParagraph"/>
        <w:numPr>
          <w:ilvl w:val="1"/>
          <w:numId w:val="1"/>
        </w:numPr>
      </w:pPr>
      <w:r>
        <w:t>Обработка исключений:</w:t>
      </w:r>
    </w:p>
    <w:p w:rsidR="004A7925" w:rsidRDefault="004A7925" w:rsidP="00571161">
      <w:pPr>
        <w:pStyle w:val="ListParagraph"/>
        <w:numPr>
          <w:ilvl w:val="2"/>
          <w:numId w:val="1"/>
        </w:numPr>
      </w:pPr>
      <w:r>
        <w:t>Для инструкций: если параметр - выражение-объект = НЕ_ЗАДАН, то исключение не выбрасывается дальше данной инструкции</w:t>
      </w:r>
    </w:p>
    <w:p w:rsidR="004A7925" w:rsidRDefault="004A7925" w:rsidP="0036570C">
      <w:pPr>
        <w:pStyle w:val="ListParagraph"/>
        <w:numPr>
          <w:ilvl w:val="0"/>
          <w:numId w:val="1"/>
        </w:numPr>
      </w:pPr>
      <w:r>
        <w:t>Движок:</w:t>
      </w:r>
    </w:p>
    <w:p w:rsidR="004A7925" w:rsidRPr="00042B19" w:rsidRDefault="004A7925" w:rsidP="0036570C">
      <w:pPr>
        <w:pStyle w:val="ListParagraph"/>
        <w:numPr>
          <w:ilvl w:val="1"/>
          <w:numId w:val="1"/>
        </w:numPr>
      </w:pPr>
      <w:r>
        <w:t>Текущая локация</w:t>
      </w:r>
    </w:p>
    <w:p w:rsidR="004A7925" w:rsidRPr="00F324EF" w:rsidRDefault="004A7925" w:rsidP="00042B19">
      <w:pPr>
        <w:pStyle w:val="Heading1"/>
        <w:rPr>
          <w:lang w:val="en-US"/>
        </w:rPr>
      </w:pPr>
      <w:bookmarkStart w:id="1" w:name="_Toc250573102"/>
      <w:r>
        <w:t xml:space="preserve">Пример </w:t>
      </w:r>
      <w:r>
        <w:rPr>
          <w:lang w:val="en-US"/>
        </w:rPr>
        <w:t>B</w:t>
      </w:r>
      <w:bookmarkEnd w:id="1"/>
    </w:p>
    <w:p w:rsidR="004A7925" w:rsidRDefault="004A7925" w:rsidP="00042B19">
      <w:pPr>
        <w:pStyle w:val="Heading2"/>
      </w:pPr>
      <w:r>
        <w:t>Общее описание</w:t>
      </w:r>
    </w:p>
    <w:p w:rsidR="004A7925" w:rsidRPr="00042B19" w:rsidRDefault="004A7925" w:rsidP="00042B19">
      <w:r>
        <w:t>По локациям разбросаны предметы. Осмотр локации выдаёт также список предметов на них. Игрок может поднимать (собирать) предметы (в инвентарь) и осматривать. Может просмотреть, что у него в инвентаре.</w:t>
      </w:r>
    </w:p>
    <w:p w:rsidR="004A7925" w:rsidRDefault="004A7925" w:rsidP="00042B19">
      <w:pPr>
        <w:pStyle w:val="Heading2"/>
      </w:pPr>
      <w:r>
        <w:t>Реализация</w:t>
      </w:r>
    </w:p>
    <w:p w:rsidR="004A7925" w:rsidRDefault="004A7925" w:rsidP="00042B19">
      <w:pPr>
        <w:pStyle w:val="Heading3"/>
      </w:pPr>
      <w:r>
        <w:t>ОМ</w:t>
      </w:r>
    </w:p>
    <w:p w:rsidR="004A7925" w:rsidRDefault="004A7925" w:rsidP="00042B19">
      <w:pPr>
        <w:pStyle w:val="Heading4"/>
      </w:pPr>
      <w:r>
        <w:t>Локации</w:t>
      </w:r>
    </w:p>
    <w:p w:rsidR="004A7925" w:rsidRPr="009B2C31" w:rsidRDefault="004A7925" w:rsidP="009B2C31">
      <w:r>
        <w:t>В локациях разбросаны предметы с именами и описаниями.</w:t>
      </w:r>
    </w:p>
    <w:p w:rsidR="004A7925" w:rsidRDefault="004A7925" w:rsidP="00042B19">
      <w:pPr>
        <w:pStyle w:val="Heading4"/>
      </w:pPr>
      <w:r>
        <w:t>Действия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119"/>
        <w:gridCol w:w="1940"/>
        <w:gridCol w:w="2812"/>
      </w:tblGrid>
      <w:tr w:rsidR="004A7925" w:rsidRPr="00957E59" w:rsidTr="00957E59"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Шаблон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Процедура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Осмотреться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«осмотреться»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ОписатьТекущуюЛокацию()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Север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«север»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ПерейтиНаСевер()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Восток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«восток»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ПерейтиНаВосток()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Юг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«юг»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ПерейтиНаЮг()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Запад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«запад»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ПерейтиНаЗапад()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Осмотреть предмет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lang w:val="en-US"/>
              </w:rPr>
            </w:pPr>
            <w:r w:rsidRPr="00957E59">
              <w:t xml:space="preserve">«осмотреть» </w:t>
            </w:r>
            <w:r w:rsidRPr="00957E59">
              <w:rPr>
                <w:lang w:val="en-US"/>
              </w:rPr>
              <w:t>&lt;</w:t>
            </w:r>
            <w:r w:rsidRPr="00957E59">
              <w:t>ВП</w:t>
            </w:r>
            <w:r w:rsidRPr="00957E59"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ОписатьПредмет(</w:t>
            </w:r>
            <w:r w:rsidRPr="00957E59">
              <w:rPr>
                <w:lang w:val="en-US"/>
              </w:rPr>
              <w:t>$2</w:t>
            </w:r>
            <w:r w:rsidRPr="00957E59">
              <w:t>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Инвентарь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«инвентарь»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ПоказатьИнвентарь()</w:t>
            </w:r>
          </w:p>
        </w:tc>
      </w:tr>
      <w:tr w:rsidR="004A7925" w:rsidRPr="00957E59" w:rsidTr="00957E59"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Взять предмет</w:t>
            </w:r>
          </w:p>
        </w:tc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lang w:val="en-US"/>
              </w:rPr>
            </w:pPr>
            <w:r w:rsidRPr="00957E59">
              <w:t xml:space="preserve">«взять» </w:t>
            </w:r>
            <w:r w:rsidRPr="00957E59">
              <w:rPr>
                <w:lang w:val="en-US"/>
              </w:rPr>
              <w:t>&lt;</w:t>
            </w:r>
            <w:r w:rsidRPr="00957E59">
              <w:t>ВП</w:t>
            </w:r>
            <w:r w:rsidRPr="00957E59">
              <w:rPr>
                <w:lang w:val="en-US"/>
              </w:rPr>
              <w:t>&gt;</w:t>
            </w:r>
          </w:p>
        </w:tc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</w:pPr>
            <w:r w:rsidRPr="00957E59">
              <w:t>ВзятьПредмет(</w:t>
            </w:r>
            <w:r w:rsidRPr="00957E59">
              <w:rPr>
                <w:lang w:val="en-US"/>
              </w:rPr>
              <w:t>$</w:t>
            </w:r>
            <w:r w:rsidRPr="00957E59">
              <w:t>2)</w:t>
            </w:r>
          </w:p>
        </w:tc>
      </w:tr>
    </w:tbl>
    <w:p w:rsidR="004A7925" w:rsidRDefault="004A7925" w:rsidP="00042B19">
      <w:pPr>
        <w:pStyle w:val="Heading3"/>
      </w:pPr>
      <w:r>
        <w:t>Процедуры реакции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899"/>
        <w:gridCol w:w="5230"/>
      </w:tblGrid>
      <w:tr w:rsidR="004A7925" w:rsidRPr="00957E59" w:rsidTr="00957E59"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Процедура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Инструкции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ОписатьТекущуюЛокацию()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ВыдатьОписаниеЛокации(ТекущаяЛокация)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ПерейтиНаСевер()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ПерейтиНаЛокацию(ТекущаяЛокация.Север)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ПерейтиНаВосток()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ПерейтиНаЛокацию(ТекущаяЛокация.Восток)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ПерейтиНаЮг()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ПерейтиНаЛокацию(ТекущаяЛокация.Юг)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ПерейтиНаЗапад()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ПерейтиНаЛокацию(ТекущаяЛокация.Запад)</w:t>
            </w:r>
          </w:p>
        </w:tc>
      </w:tr>
      <w:tr w:rsidR="004A7925" w:rsidRPr="00957E59" w:rsidTr="00957E59">
        <w:tc>
          <w:tcPr>
            <w:tcW w:w="0" w:type="auto"/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ОписатьПредмет()</w:t>
            </w:r>
          </w:p>
        </w:tc>
        <w:tc>
          <w:tcPr>
            <w:tcW w:w="0" w:type="auto"/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ВыдатьОписаниеПредмета(</w:t>
            </w:r>
            <w:r w:rsidRPr="00957E59">
              <w:rPr>
                <w:lang w:val="en-US"/>
              </w:rPr>
              <w:t>$1</w:t>
            </w:r>
            <w:r w:rsidRPr="00957E59">
              <w:t>)</w:t>
            </w:r>
          </w:p>
        </w:tc>
      </w:tr>
      <w:tr w:rsidR="004A7925" w:rsidRPr="00957E59" w:rsidTr="00957E59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ПоказатьИнвентарь()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ПоказатьИнвентарь()</w:t>
            </w:r>
          </w:p>
        </w:tc>
      </w:tr>
      <w:tr w:rsidR="004A7925" w:rsidRPr="00957E59" w:rsidTr="00957E59"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957E59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ВзятьПредмет()</w:t>
            </w:r>
          </w:p>
        </w:tc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957E5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ВзятьПредмет(</w:t>
            </w:r>
            <w:r w:rsidRPr="00957E59">
              <w:rPr>
                <w:lang w:val="en-US"/>
              </w:rPr>
              <w:t>$1</w:t>
            </w:r>
            <w:r w:rsidRPr="00957E59">
              <w:t>)</w:t>
            </w:r>
          </w:p>
        </w:tc>
      </w:tr>
    </w:tbl>
    <w:p w:rsidR="004A7925" w:rsidRDefault="004A7925" w:rsidP="00042B19">
      <w:pPr>
        <w:pStyle w:val="Heading2"/>
      </w:pPr>
      <w:r>
        <w:t>Требования</w:t>
      </w:r>
    </w:p>
    <w:p w:rsidR="004A7925" w:rsidRDefault="004A7925" w:rsidP="00C66549">
      <w:pPr>
        <w:pStyle w:val="ListParagraph"/>
        <w:numPr>
          <w:ilvl w:val="0"/>
          <w:numId w:val="1"/>
        </w:numPr>
      </w:pPr>
      <w:r>
        <w:t>ОМ:</w:t>
      </w:r>
    </w:p>
    <w:p w:rsidR="004A7925" w:rsidRDefault="004A7925" w:rsidP="00C66549">
      <w:pPr>
        <w:pStyle w:val="ListParagraph"/>
        <w:numPr>
          <w:ilvl w:val="1"/>
          <w:numId w:val="1"/>
        </w:numPr>
      </w:pPr>
      <w:r>
        <w:t>Предметы с именами, описанием</w:t>
      </w:r>
    </w:p>
    <w:p w:rsidR="004A7925" w:rsidRDefault="004A7925" w:rsidP="00C66549">
      <w:pPr>
        <w:pStyle w:val="ListParagraph"/>
        <w:numPr>
          <w:ilvl w:val="1"/>
          <w:numId w:val="1"/>
        </w:numPr>
      </w:pPr>
      <w:r>
        <w:t>Локации содержат списки содержащихся в них предметов</w:t>
      </w:r>
    </w:p>
    <w:p w:rsidR="004A7925" w:rsidRDefault="004A7925" w:rsidP="00883F9D">
      <w:pPr>
        <w:pStyle w:val="ListParagraph"/>
        <w:numPr>
          <w:ilvl w:val="0"/>
          <w:numId w:val="1"/>
        </w:numPr>
      </w:pPr>
      <w:r>
        <w:t>ВМ:</w:t>
      </w:r>
    </w:p>
    <w:p w:rsidR="004A7925" w:rsidRDefault="004A7925" w:rsidP="00042B19">
      <w:pPr>
        <w:pStyle w:val="ListParagraph"/>
        <w:numPr>
          <w:ilvl w:val="1"/>
          <w:numId w:val="1"/>
        </w:numPr>
      </w:pPr>
      <w:r>
        <w:t>Инструкции:</w:t>
      </w:r>
    </w:p>
    <w:p w:rsidR="004A7925" w:rsidRDefault="004A7925" w:rsidP="001E4D0E">
      <w:pPr>
        <w:pStyle w:val="ListParagraph"/>
        <w:numPr>
          <w:ilvl w:val="2"/>
          <w:numId w:val="1"/>
        </w:numPr>
      </w:pPr>
      <w:r>
        <w:t>ПоказатьИнвентарь – выдаёт список предметов а инвентаре</w:t>
      </w:r>
    </w:p>
    <w:p w:rsidR="004A7925" w:rsidRDefault="004A7925" w:rsidP="001E4D0E">
      <w:pPr>
        <w:pStyle w:val="ListParagraph"/>
        <w:numPr>
          <w:ilvl w:val="3"/>
          <w:numId w:val="1"/>
        </w:numPr>
      </w:pPr>
      <w:r>
        <w:t>Входящие параметры:</w:t>
      </w:r>
    </w:p>
    <w:p w:rsidR="004A7925" w:rsidRDefault="004A7925" w:rsidP="001E4D0E">
      <w:pPr>
        <w:pStyle w:val="ListParagraph"/>
        <w:numPr>
          <w:ilvl w:val="4"/>
          <w:numId w:val="1"/>
        </w:numPr>
      </w:pPr>
      <w:r>
        <w:t>нет</w:t>
      </w:r>
    </w:p>
    <w:p w:rsidR="004A7925" w:rsidRDefault="004A7925" w:rsidP="001E4D0E">
      <w:pPr>
        <w:pStyle w:val="ListParagraph"/>
        <w:numPr>
          <w:ilvl w:val="3"/>
          <w:numId w:val="1"/>
        </w:numPr>
      </w:pPr>
      <w:r>
        <w:t>Исключения:</w:t>
      </w:r>
    </w:p>
    <w:p w:rsidR="004A7925" w:rsidRDefault="004A7925" w:rsidP="001E4D0E">
      <w:pPr>
        <w:pStyle w:val="ListParagraph"/>
        <w:numPr>
          <w:ilvl w:val="4"/>
          <w:numId w:val="1"/>
        </w:numPr>
      </w:pPr>
      <w:r>
        <w:t>Нет</w:t>
      </w:r>
    </w:p>
    <w:p w:rsidR="004A7925" w:rsidRDefault="004A7925" w:rsidP="001E4D0E">
      <w:pPr>
        <w:pStyle w:val="ListParagraph"/>
        <w:numPr>
          <w:ilvl w:val="2"/>
          <w:numId w:val="1"/>
        </w:numPr>
      </w:pPr>
      <w:r>
        <w:t>ВыдатьОписаниеПредмета – показать описание предмета</w:t>
      </w:r>
    </w:p>
    <w:p w:rsidR="004A7925" w:rsidRDefault="004A7925" w:rsidP="00205970">
      <w:pPr>
        <w:pStyle w:val="ListParagraph"/>
        <w:numPr>
          <w:ilvl w:val="3"/>
          <w:numId w:val="1"/>
        </w:numPr>
      </w:pPr>
      <w:r>
        <w:t>Входящие параметры:</w:t>
      </w:r>
    </w:p>
    <w:p w:rsidR="004A7925" w:rsidRDefault="004A7925" w:rsidP="00205970">
      <w:pPr>
        <w:pStyle w:val="ListParagraph"/>
        <w:numPr>
          <w:ilvl w:val="4"/>
          <w:numId w:val="1"/>
        </w:numPr>
      </w:pPr>
      <w:r>
        <w:t>Предмет выражение</w:t>
      </w:r>
    </w:p>
    <w:p w:rsidR="004A7925" w:rsidRDefault="004A7925" w:rsidP="00205970">
      <w:pPr>
        <w:pStyle w:val="ListParagraph"/>
        <w:numPr>
          <w:ilvl w:val="3"/>
          <w:numId w:val="1"/>
        </w:numPr>
      </w:pPr>
      <w:r>
        <w:t>Исключения:</w:t>
      </w:r>
    </w:p>
    <w:p w:rsidR="004A7925" w:rsidRDefault="004A7925" w:rsidP="00205970">
      <w:pPr>
        <w:pStyle w:val="ListParagraph"/>
        <w:numPr>
          <w:ilvl w:val="4"/>
          <w:numId w:val="1"/>
        </w:numPr>
      </w:pPr>
      <w:r>
        <w:t>Предмет не задан</w:t>
      </w:r>
    </w:p>
    <w:p w:rsidR="004A7925" w:rsidRDefault="004A7925" w:rsidP="0036570C">
      <w:pPr>
        <w:pStyle w:val="ListParagraph"/>
        <w:numPr>
          <w:ilvl w:val="2"/>
          <w:numId w:val="1"/>
        </w:numPr>
      </w:pPr>
      <w:r>
        <w:t>ВзятьПредмет – перенести предмет из локации в инвентарь</w:t>
      </w:r>
    </w:p>
    <w:p w:rsidR="004A7925" w:rsidRDefault="004A7925" w:rsidP="00F90846">
      <w:pPr>
        <w:pStyle w:val="ListParagraph"/>
        <w:numPr>
          <w:ilvl w:val="3"/>
          <w:numId w:val="1"/>
        </w:numPr>
      </w:pPr>
      <w:r>
        <w:t>Входящие параметры:</w:t>
      </w:r>
    </w:p>
    <w:p w:rsidR="004A7925" w:rsidRDefault="004A7925" w:rsidP="00F90846">
      <w:pPr>
        <w:pStyle w:val="ListParagraph"/>
        <w:numPr>
          <w:ilvl w:val="4"/>
          <w:numId w:val="1"/>
        </w:numPr>
      </w:pPr>
      <w:r>
        <w:t>Предмет выражение</w:t>
      </w:r>
    </w:p>
    <w:p w:rsidR="004A7925" w:rsidRDefault="004A7925" w:rsidP="00F90846">
      <w:pPr>
        <w:pStyle w:val="ListParagraph"/>
        <w:numPr>
          <w:ilvl w:val="3"/>
          <w:numId w:val="1"/>
        </w:numPr>
      </w:pPr>
      <w:r>
        <w:t>Исключения:</w:t>
      </w:r>
    </w:p>
    <w:p w:rsidR="004A7925" w:rsidRDefault="004A7925" w:rsidP="00F90846">
      <w:pPr>
        <w:pStyle w:val="ListParagraph"/>
        <w:numPr>
          <w:ilvl w:val="4"/>
          <w:numId w:val="1"/>
        </w:numPr>
      </w:pPr>
      <w:r>
        <w:t>Предмет не задан</w:t>
      </w:r>
    </w:p>
    <w:p w:rsidR="004A7925" w:rsidRDefault="004A7925" w:rsidP="007A07D0">
      <w:pPr>
        <w:pStyle w:val="ListParagraph"/>
        <w:numPr>
          <w:ilvl w:val="0"/>
          <w:numId w:val="1"/>
        </w:numPr>
      </w:pPr>
      <w:r>
        <w:t>Движок:</w:t>
      </w:r>
    </w:p>
    <w:p w:rsidR="004A7925" w:rsidRPr="00F324EF" w:rsidRDefault="004A7925" w:rsidP="007A07D0">
      <w:pPr>
        <w:pStyle w:val="ListParagraph"/>
        <w:numPr>
          <w:ilvl w:val="1"/>
          <w:numId w:val="1"/>
        </w:numPr>
      </w:pPr>
      <w:r>
        <w:t>Инвентарь</w:t>
      </w:r>
    </w:p>
    <w:p w:rsidR="004A7925" w:rsidRPr="00F324EF" w:rsidRDefault="004A7925" w:rsidP="00F324EF">
      <w:pPr>
        <w:pStyle w:val="Heading1"/>
      </w:pPr>
      <w:bookmarkStart w:id="2" w:name="_Toc250573103"/>
      <w:r>
        <w:t xml:space="preserve">Пример </w:t>
      </w:r>
      <w:r>
        <w:rPr>
          <w:lang w:val="en-US"/>
        </w:rPr>
        <w:t>C</w:t>
      </w:r>
      <w:bookmarkEnd w:id="2"/>
    </w:p>
    <w:p w:rsidR="004A7925" w:rsidRDefault="004A7925" w:rsidP="00F324EF">
      <w:pPr>
        <w:pStyle w:val="Heading2"/>
        <w:rPr>
          <w:lang w:val="en-US"/>
        </w:rPr>
      </w:pPr>
      <w:r>
        <w:t>Общее описание</w:t>
      </w:r>
    </w:p>
    <w:p w:rsidR="004A7925" w:rsidRPr="00232E70" w:rsidRDefault="004A7925" w:rsidP="00F324EF">
      <w:r>
        <w:t xml:space="preserve">Повторить пример </w:t>
      </w:r>
      <w:r>
        <w:rPr>
          <w:lang w:val="en-US"/>
        </w:rPr>
        <w:t>B</w:t>
      </w:r>
      <w:r w:rsidRPr="00232E70">
        <w:t xml:space="preserve"> </w:t>
      </w:r>
      <w:r>
        <w:t>с использованием стандартной библиотеки глаголов.</w:t>
      </w:r>
    </w:p>
    <w:p w:rsidR="004A7925" w:rsidRDefault="004A7925" w:rsidP="00F324EF">
      <w:pPr>
        <w:pStyle w:val="Heading2"/>
      </w:pPr>
      <w:r>
        <w:t>Реализация</w:t>
      </w:r>
    </w:p>
    <w:p w:rsidR="004A7925" w:rsidRDefault="004A7925" w:rsidP="00F324EF">
      <w:pPr>
        <w:pStyle w:val="Heading3"/>
      </w:pPr>
      <w:r>
        <w:t>ОМ</w:t>
      </w:r>
    </w:p>
    <w:p w:rsidR="004A7925" w:rsidRDefault="004A7925" w:rsidP="00F324EF">
      <w:pPr>
        <w:pStyle w:val="Heading4"/>
      </w:pPr>
      <w:r>
        <w:t>Локации</w:t>
      </w:r>
    </w:p>
    <w:p w:rsidR="004A7925" w:rsidRPr="005C7D0B" w:rsidRDefault="004A7925" w:rsidP="005C7D0B">
      <w:r>
        <w:t xml:space="preserve">См. Пример </w:t>
      </w:r>
      <w:r>
        <w:rPr>
          <w:lang w:val="en-US"/>
        </w:rPr>
        <w:t>B</w:t>
      </w:r>
      <w:r>
        <w:t>.</w:t>
      </w:r>
    </w:p>
    <w:p w:rsidR="004A7925" w:rsidRDefault="004A7925" w:rsidP="00F324EF">
      <w:pPr>
        <w:pStyle w:val="Heading4"/>
      </w:pPr>
      <w:r>
        <w:t>Действия</w:t>
      </w:r>
    </w:p>
    <w:p w:rsidR="004A7925" w:rsidRPr="005C7D0B" w:rsidRDefault="004A7925" w:rsidP="005C7D0B">
      <w:pPr>
        <w:pStyle w:val="Heading5"/>
      </w:pPr>
      <w:r>
        <w:t>Наследуемые от библиотеки «Глаголы» (</w:t>
      </w:r>
      <w:r>
        <w:rPr>
          <w:lang w:val="en-US"/>
        </w:rPr>
        <w:t>standard</w:t>
      </w:r>
      <w:r w:rsidRPr="00103ABA">
        <w:t>\</w:t>
      </w:r>
      <w:r>
        <w:rPr>
          <w:lang w:val="en-US"/>
        </w:rPr>
        <w:t>verbs</w:t>
      </w:r>
      <w:r w:rsidRPr="00103ABA">
        <w:t>.</w:t>
      </w:r>
      <w:r>
        <w:rPr>
          <w:lang w:val="en-US"/>
        </w:rPr>
        <w:t>xml</w:t>
      </w:r>
      <w: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119"/>
        <w:gridCol w:w="1940"/>
        <w:gridCol w:w="2812"/>
      </w:tblGrid>
      <w:tr w:rsidR="004A7925" w:rsidRPr="00957E59" w:rsidTr="00103ABA"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Шаблон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Процедура</w:t>
            </w:r>
          </w:p>
        </w:tc>
      </w:tr>
      <w:tr w:rsidR="004A7925" w:rsidRPr="00957E59" w:rsidTr="00103AB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Осмотреться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«осмотреться»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ОписатьТекущуюЛокацию()</w:t>
            </w:r>
          </w:p>
        </w:tc>
      </w:tr>
      <w:tr w:rsidR="004A7925" w:rsidRPr="00957E59" w:rsidTr="00103ABA"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Север</w:t>
            </w:r>
          </w:p>
        </w:tc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«север»</w:t>
            </w:r>
          </w:p>
        </w:tc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ПерейтиНаСевер()</w:t>
            </w:r>
          </w:p>
        </w:tc>
      </w:tr>
      <w:tr w:rsidR="004A7925" w:rsidRPr="00957E59" w:rsidTr="00103AB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Восток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«восток»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ПерейтиНаВосток()</w:t>
            </w:r>
          </w:p>
        </w:tc>
      </w:tr>
      <w:tr w:rsidR="004A7925" w:rsidRPr="00957E59" w:rsidTr="00103ABA"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Юг</w:t>
            </w:r>
          </w:p>
        </w:tc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«юг»</w:t>
            </w:r>
          </w:p>
        </w:tc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ПерейтиНаЮг()</w:t>
            </w:r>
          </w:p>
        </w:tc>
      </w:tr>
      <w:tr w:rsidR="004A7925" w:rsidRPr="00957E59" w:rsidTr="00103AB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Запад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«запад»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ПерейтиНаЗапад()</w:t>
            </w:r>
          </w:p>
        </w:tc>
      </w:tr>
      <w:tr w:rsidR="004A7925" w:rsidRPr="00957E59" w:rsidTr="00103ABA"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Осмотреть предмет</w:t>
            </w:r>
          </w:p>
        </w:tc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  <w:rPr>
                <w:lang w:val="en-US"/>
              </w:rPr>
            </w:pPr>
            <w:r w:rsidRPr="00957E59">
              <w:t xml:space="preserve">«осмотреть» </w:t>
            </w:r>
            <w:r w:rsidRPr="00957E59">
              <w:rPr>
                <w:lang w:val="en-US"/>
              </w:rPr>
              <w:t>&lt;</w:t>
            </w:r>
            <w:r w:rsidRPr="00957E59">
              <w:t>ВП</w:t>
            </w:r>
            <w:r w:rsidRPr="00957E59"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ОписатьПредмет(</w:t>
            </w:r>
            <w:r w:rsidRPr="00957E59">
              <w:rPr>
                <w:lang w:val="en-US"/>
              </w:rPr>
              <w:t>$2</w:t>
            </w:r>
            <w:r w:rsidRPr="00957E59">
              <w:t>)</w:t>
            </w:r>
          </w:p>
        </w:tc>
      </w:tr>
      <w:tr w:rsidR="004A7925" w:rsidRPr="00957E59" w:rsidTr="00103AB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Инвентарь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«инвентарь»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ПоказатьИнвентарь()</w:t>
            </w:r>
          </w:p>
        </w:tc>
      </w:tr>
      <w:tr w:rsidR="004A7925" w:rsidRPr="00957E59" w:rsidTr="00103ABA"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Взять предмет</w:t>
            </w:r>
          </w:p>
        </w:tc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  <w:rPr>
                <w:lang w:val="en-US"/>
              </w:rPr>
            </w:pPr>
            <w:r w:rsidRPr="00957E59">
              <w:t xml:space="preserve">«взять» </w:t>
            </w:r>
            <w:r w:rsidRPr="00957E59">
              <w:rPr>
                <w:lang w:val="en-US"/>
              </w:rPr>
              <w:t>&lt;</w:t>
            </w:r>
            <w:r w:rsidRPr="00957E59">
              <w:t>ВП</w:t>
            </w:r>
            <w:r w:rsidRPr="00957E59">
              <w:rPr>
                <w:lang w:val="en-US"/>
              </w:rPr>
              <w:t>&gt;</w:t>
            </w:r>
          </w:p>
        </w:tc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A43746">
            <w:pPr>
              <w:spacing w:after="0" w:line="240" w:lineRule="auto"/>
            </w:pPr>
            <w:r w:rsidRPr="00957E59">
              <w:t>ВзятьПредмет(</w:t>
            </w:r>
            <w:r w:rsidRPr="00957E59">
              <w:rPr>
                <w:lang w:val="en-US"/>
              </w:rPr>
              <w:t>$</w:t>
            </w:r>
            <w:r w:rsidRPr="00957E59">
              <w:t>2)</w:t>
            </w:r>
          </w:p>
        </w:tc>
      </w:tr>
    </w:tbl>
    <w:p w:rsidR="004A7925" w:rsidRDefault="004A7925" w:rsidP="00103ABA">
      <w:pPr>
        <w:pStyle w:val="Heading3"/>
        <w:rPr>
          <w:lang w:val="en-US"/>
        </w:rPr>
      </w:pPr>
      <w:r>
        <w:t>Процедуры реакции</w:t>
      </w:r>
    </w:p>
    <w:p w:rsidR="004A7925" w:rsidRPr="00103ABA" w:rsidRDefault="004A7925" w:rsidP="00103ABA">
      <w:pPr>
        <w:pStyle w:val="Heading5"/>
      </w:pPr>
      <w:r>
        <w:t>Наследуемые от библиотеки «Глаголы» (</w:t>
      </w:r>
      <w:r>
        <w:rPr>
          <w:lang w:val="en-US"/>
        </w:rPr>
        <w:t>standard</w:t>
      </w:r>
      <w:r w:rsidRPr="00103ABA">
        <w:t>\</w:t>
      </w:r>
      <w:r>
        <w:rPr>
          <w:lang w:val="en-US"/>
        </w:rPr>
        <w:t>verbs</w:t>
      </w:r>
      <w:r w:rsidRPr="00103ABA">
        <w:t>.</w:t>
      </w:r>
      <w:r>
        <w:rPr>
          <w:lang w:val="en-US"/>
        </w:rPr>
        <w:t>xml</w:t>
      </w:r>
      <w: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899"/>
        <w:gridCol w:w="5230"/>
      </w:tblGrid>
      <w:tr w:rsidR="004A7925" w:rsidRPr="00957E59" w:rsidTr="00D5005A"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Процедура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4F81BD"/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957E59">
              <w:rPr>
                <w:b/>
                <w:bCs/>
                <w:color w:val="FFFFFF"/>
              </w:rPr>
              <w:t>Инструкции</w:t>
            </w:r>
          </w:p>
        </w:tc>
      </w:tr>
      <w:tr w:rsidR="004A7925" w:rsidRPr="00957E59" w:rsidTr="00D5005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ОписатьТекущуюЛокацию()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ВыдатьОписаниеЛокации(ТекущаяЛокация)</w:t>
            </w:r>
          </w:p>
        </w:tc>
      </w:tr>
      <w:tr w:rsidR="004A7925" w:rsidRPr="00957E59" w:rsidTr="00D5005A">
        <w:tc>
          <w:tcPr>
            <w:tcW w:w="0" w:type="auto"/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ПерейтиНаСевер()</w:t>
            </w:r>
          </w:p>
        </w:tc>
        <w:tc>
          <w:tcPr>
            <w:tcW w:w="0" w:type="auto"/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ПерейтиНаЛокацию(ТекущаяЛокация.Север)</w:t>
            </w:r>
          </w:p>
        </w:tc>
      </w:tr>
      <w:tr w:rsidR="004A7925" w:rsidRPr="00957E59" w:rsidTr="00D5005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ПерейтиНаВосток()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ПерейтиНаЛокацию(ТекущаяЛокация.Восток)</w:t>
            </w:r>
          </w:p>
        </w:tc>
      </w:tr>
      <w:tr w:rsidR="004A7925" w:rsidRPr="00957E59" w:rsidTr="00D5005A">
        <w:tc>
          <w:tcPr>
            <w:tcW w:w="0" w:type="auto"/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ПерейтиНаЮг()</w:t>
            </w:r>
          </w:p>
        </w:tc>
        <w:tc>
          <w:tcPr>
            <w:tcW w:w="0" w:type="auto"/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ПерейтиНаЛокацию(ТекущаяЛокация.Юг)</w:t>
            </w:r>
          </w:p>
        </w:tc>
      </w:tr>
      <w:tr w:rsidR="004A7925" w:rsidRPr="00957E59" w:rsidTr="00D5005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ПерейтиНаЗапад()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ПерейтиНаЛокацию(ТекущаяЛокация.Запад)</w:t>
            </w:r>
          </w:p>
        </w:tc>
      </w:tr>
      <w:tr w:rsidR="004A7925" w:rsidRPr="00957E59" w:rsidTr="00D5005A">
        <w:tc>
          <w:tcPr>
            <w:tcW w:w="0" w:type="auto"/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ОписатьПредмет()</w:t>
            </w:r>
          </w:p>
        </w:tc>
        <w:tc>
          <w:tcPr>
            <w:tcW w:w="0" w:type="auto"/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ВыдатьОписаниеПредмета(</w:t>
            </w:r>
            <w:r w:rsidRPr="00957E59">
              <w:rPr>
                <w:lang w:val="en-US"/>
              </w:rPr>
              <w:t>$1</w:t>
            </w:r>
            <w:r w:rsidRPr="00957E59">
              <w:t>)</w:t>
            </w:r>
          </w:p>
        </w:tc>
      </w:tr>
      <w:tr w:rsidR="004A7925" w:rsidRPr="00957E59" w:rsidTr="00D5005A"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ПоказатьИнвентарь()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ПоказатьИнвентарь()</w:t>
            </w:r>
          </w:p>
        </w:tc>
      </w:tr>
      <w:tr w:rsidR="004A7925" w:rsidRPr="00957E59" w:rsidTr="00D5005A"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764485">
            <w:pPr>
              <w:spacing w:after="0" w:line="240" w:lineRule="auto"/>
              <w:rPr>
                <w:b/>
                <w:bCs/>
              </w:rPr>
            </w:pPr>
            <w:r w:rsidRPr="00957E59">
              <w:rPr>
                <w:b/>
                <w:bCs/>
              </w:rPr>
              <w:t>ВзятьПредмет()</w:t>
            </w:r>
          </w:p>
        </w:tc>
        <w:tc>
          <w:tcPr>
            <w:tcW w:w="0" w:type="auto"/>
            <w:tcBorders>
              <w:bottom w:val="single" w:sz="8" w:space="0" w:color="4F81BD"/>
            </w:tcBorders>
          </w:tcPr>
          <w:p w:rsidR="004A7925" w:rsidRPr="00957E59" w:rsidRDefault="004A7925" w:rsidP="0076448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57E59">
              <w:t>ВзятьПредмет(</w:t>
            </w:r>
            <w:r w:rsidRPr="00957E59">
              <w:rPr>
                <w:lang w:val="en-US"/>
              </w:rPr>
              <w:t>$1</w:t>
            </w:r>
            <w:r w:rsidRPr="00957E59">
              <w:t>)</w:t>
            </w:r>
          </w:p>
        </w:tc>
      </w:tr>
    </w:tbl>
    <w:p w:rsidR="004A7925" w:rsidRDefault="004A7925" w:rsidP="00D5005A">
      <w:pPr>
        <w:pStyle w:val="Heading2"/>
      </w:pPr>
      <w:r>
        <w:t>Требования</w:t>
      </w:r>
    </w:p>
    <w:p w:rsidR="004A7925" w:rsidRPr="007B1B7A" w:rsidRDefault="004A7925" w:rsidP="007B1B7A">
      <w:pPr>
        <w:pStyle w:val="ListParagraph"/>
        <w:numPr>
          <w:ilvl w:val="0"/>
          <w:numId w:val="1"/>
        </w:numPr>
      </w:pPr>
      <w:r>
        <w:t>ОМ:</w:t>
      </w:r>
    </w:p>
    <w:p w:rsidR="004A7925" w:rsidRDefault="004A7925" w:rsidP="007B1B7A">
      <w:pPr>
        <w:pStyle w:val="ListParagraph"/>
        <w:numPr>
          <w:ilvl w:val="1"/>
          <w:numId w:val="1"/>
        </w:numPr>
      </w:pPr>
      <w:r>
        <w:t>Ссылка на используемые библиотеки, загрузка в ОМ данных из библиотек перед загрузкой данных из истории</w:t>
      </w:r>
    </w:p>
    <w:p w:rsidR="004A7925" w:rsidRPr="007B1B7A" w:rsidRDefault="004A7925" w:rsidP="00F324EF"/>
    <w:sectPr w:rsidR="004A7925" w:rsidRPr="007B1B7A" w:rsidSect="0008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500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6E5649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25AF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33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8E7A4C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1C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16C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C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10D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D0B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C5E1C"/>
    <w:multiLevelType w:val="hybridMultilevel"/>
    <w:tmpl w:val="4DA648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E673A51"/>
    <w:multiLevelType w:val="hybridMultilevel"/>
    <w:tmpl w:val="E71A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DB0D8C"/>
    <w:multiLevelType w:val="hybridMultilevel"/>
    <w:tmpl w:val="BED68E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8B108A"/>
    <w:multiLevelType w:val="hybridMultilevel"/>
    <w:tmpl w:val="4AA616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4E2EF2"/>
    <w:multiLevelType w:val="hybridMultilevel"/>
    <w:tmpl w:val="870C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F7658"/>
    <w:multiLevelType w:val="hybridMultilevel"/>
    <w:tmpl w:val="BED68E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1161"/>
    <w:rsid w:val="00000A46"/>
    <w:rsid w:val="000329E8"/>
    <w:rsid w:val="00042B19"/>
    <w:rsid w:val="00053AE9"/>
    <w:rsid w:val="00087F43"/>
    <w:rsid w:val="000910F1"/>
    <w:rsid w:val="00094E0E"/>
    <w:rsid w:val="000B2250"/>
    <w:rsid w:val="000D1CE8"/>
    <w:rsid w:val="00103ABA"/>
    <w:rsid w:val="00166447"/>
    <w:rsid w:val="001A0643"/>
    <w:rsid w:val="001D6304"/>
    <w:rsid w:val="001E4D0E"/>
    <w:rsid w:val="00205970"/>
    <w:rsid w:val="00232E70"/>
    <w:rsid w:val="00251D2C"/>
    <w:rsid w:val="00295B09"/>
    <w:rsid w:val="002B3EE6"/>
    <w:rsid w:val="002D081E"/>
    <w:rsid w:val="002F4ACA"/>
    <w:rsid w:val="00307800"/>
    <w:rsid w:val="00347F05"/>
    <w:rsid w:val="0036570C"/>
    <w:rsid w:val="003E4FC0"/>
    <w:rsid w:val="00413DA9"/>
    <w:rsid w:val="004239A3"/>
    <w:rsid w:val="004714EF"/>
    <w:rsid w:val="0047264F"/>
    <w:rsid w:val="00474B14"/>
    <w:rsid w:val="00483BCF"/>
    <w:rsid w:val="004A3BF8"/>
    <w:rsid w:val="004A7925"/>
    <w:rsid w:val="004B3881"/>
    <w:rsid w:val="004F1161"/>
    <w:rsid w:val="005510EE"/>
    <w:rsid w:val="0055270D"/>
    <w:rsid w:val="00571161"/>
    <w:rsid w:val="005870F6"/>
    <w:rsid w:val="005A1F5C"/>
    <w:rsid w:val="005B6674"/>
    <w:rsid w:val="005C27FC"/>
    <w:rsid w:val="005C7D0B"/>
    <w:rsid w:val="00607BA4"/>
    <w:rsid w:val="0063612B"/>
    <w:rsid w:val="00653932"/>
    <w:rsid w:val="006712EF"/>
    <w:rsid w:val="00691656"/>
    <w:rsid w:val="006B473A"/>
    <w:rsid w:val="006C566B"/>
    <w:rsid w:val="006D05F0"/>
    <w:rsid w:val="006D3C27"/>
    <w:rsid w:val="00764485"/>
    <w:rsid w:val="00783505"/>
    <w:rsid w:val="007A07D0"/>
    <w:rsid w:val="007B1B7A"/>
    <w:rsid w:val="00815FD6"/>
    <w:rsid w:val="0083001E"/>
    <w:rsid w:val="00871641"/>
    <w:rsid w:val="00871FAB"/>
    <w:rsid w:val="00874D51"/>
    <w:rsid w:val="00883F9D"/>
    <w:rsid w:val="00926A2A"/>
    <w:rsid w:val="00957E59"/>
    <w:rsid w:val="009B2C31"/>
    <w:rsid w:val="009B7FA9"/>
    <w:rsid w:val="00A01682"/>
    <w:rsid w:val="00A0322B"/>
    <w:rsid w:val="00A05036"/>
    <w:rsid w:val="00A1684E"/>
    <w:rsid w:val="00A35B1A"/>
    <w:rsid w:val="00A43746"/>
    <w:rsid w:val="00A57DB2"/>
    <w:rsid w:val="00A63767"/>
    <w:rsid w:val="00AC6B77"/>
    <w:rsid w:val="00AD7532"/>
    <w:rsid w:val="00B51BC8"/>
    <w:rsid w:val="00B879B2"/>
    <w:rsid w:val="00BA6A7B"/>
    <w:rsid w:val="00C065F3"/>
    <w:rsid w:val="00C22573"/>
    <w:rsid w:val="00C558F9"/>
    <w:rsid w:val="00C66549"/>
    <w:rsid w:val="00C90CBE"/>
    <w:rsid w:val="00C9700E"/>
    <w:rsid w:val="00CD4603"/>
    <w:rsid w:val="00CF05BF"/>
    <w:rsid w:val="00D01A78"/>
    <w:rsid w:val="00D05201"/>
    <w:rsid w:val="00D11161"/>
    <w:rsid w:val="00D1555C"/>
    <w:rsid w:val="00D4461A"/>
    <w:rsid w:val="00D5005A"/>
    <w:rsid w:val="00D723F3"/>
    <w:rsid w:val="00D90B81"/>
    <w:rsid w:val="00DC00BA"/>
    <w:rsid w:val="00DE7E3C"/>
    <w:rsid w:val="00DF0C14"/>
    <w:rsid w:val="00DF2272"/>
    <w:rsid w:val="00E16A94"/>
    <w:rsid w:val="00E20F1B"/>
    <w:rsid w:val="00E42A0B"/>
    <w:rsid w:val="00E439D5"/>
    <w:rsid w:val="00E500C7"/>
    <w:rsid w:val="00E61DE0"/>
    <w:rsid w:val="00E819A8"/>
    <w:rsid w:val="00EC25CB"/>
    <w:rsid w:val="00F10205"/>
    <w:rsid w:val="00F11CE0"/>
    <w:rsid w:val="00F324EF"/>
    <w:rsid w:val="00F90846"/>
    <w:rsid w:val="00FC7B21"/>
    <w:rsid w:val="00FD212E"/>
    <w:rsid w:val="00FE6C4B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43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C2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9A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1A7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2A0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5C7D0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C2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819A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01A7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42A0B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48"/>
    <w:rPr>
      <w:rFonts w:asciiTheme="minorHAnsi" w:eastAsiaTheme="minorEastAsia" w:hAnsiTheme="minorHAnsi" w:cstheme="minorBidi"/>
      <w:b/>
      <w:bCs/>
      <w:i/>
      <w:iCs/>
      <w:sz w:val="26"/>
      <w:szCs w:val="26"/>
      <w:lang w:val="ru-RU"/>
    </w:rPr>
  </w:style>
  <w:style w:type="paragraph" w:styleId="Title">
    <w:name w:val="Title"/>
    <w:basedOn w:val="Normal"/>
    <w:next w:val="Normal"/>
    <w:link w:val="TitleChar"/>
    <w:uiPriority w:val="99"/>
    <w:qFormat/>
    <w:rsid w:val="004F11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4F1161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E819A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99"/>
    <w:rsid w:val="00E819A8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E819A8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99"/>
    <w:qFormat/>
    <w:rsid w:val="00000A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semiHidden/>
    <w:locked/>
    <w:rsid w:val="00BA6A7B"/>
  </w:style>
  <w:style w:type="paragraph" w:styleId="TOC2">
    <w:name w:val="toc 2"/>
    <w:basedOn w:val="Normal"/>
    <w:next w:val="Normal"/>
    <w:autoRedefine/>
    <w:uiPriority w:val="99"/>
    <w:semiHidden/>
    <w:locked/>
    <w:rsid w:val="00BA6A7B"/>
    <w:pPr>
      <w:ind w:left="220"/>
    </w:pPr>
  </w:style>
  <w:style w:type="paragraph" w:styleId="TOC3">
    <w:name w:val="toc 3"/>
    <w:basedOn w:val="Normal"/>
    <w:next w:val="Normal"/>
    <w:autoRedefine/>
    <w:uiPriority w:val="99"/>
    <w:semiHidden/>
    <w:locked/>
    <w:rsid w:val="00BA6A7B"/>
    <w:pPr>
      <w:ind w:left="440"/>
    </w:pPr>
  </w:style>
  <w:style w:type="paragraph" w:styleId="TOC4">
    <w:name w:val="toc 4"/>
    <w:basedOn w:val="Normal"/>
    <w:next w:val="Normal"/>
    <w:autoRedefine/>
    <w:uiPriority w:val="99"/>
    <w:semiHidden/>
    <w:locked/>
    <w:rsid w:val="00BA6A7B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locked/>
    <w:rsid w:val="00BA6A7B"/>
    <w:pPr>
      <w:ind w:left="880"/>
    </w:pPr>
  </w:style>
  <w:style w:type="character" w:styleId="Hyperlink">
    <w:name w:val="Hyperlink"/>
    <w:basedOn w:val="DefaultParagraphFont"/>
    <w:uiPriority w:val="99"/>
    <w:rsid w:val="00BA6A7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47</TotalTime>
  <Pages>4</Pages>
  <Words>684</Words>
  <Characters>3905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ЯРИЛ 2</dc:title>
  <dc:subject/>
  <dc:creator>realsonic</dc:creator>
  <cp:keywords/>
  <dc:description/>
  <cp:lastModifiedBy>balanov</cp:lastModifiedBy>
  <cp:revision>9</cp:revision>
  <dcterms:created xsi:type="dcterms:W3CDTF">2009-12-30T05:00:00Z</dcterms:created>
  <dcterms:modified xsi:type="dcterms:W3CDTF">2010-01-06T07:55:00Z</dcterms:modified>
</cp:coreProperties>
</file>